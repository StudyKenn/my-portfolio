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2F92" w14:textId="4980D896" w:rsidR="00D10A96" w:rsidRPr="00E234FE" w:rsidRDefault="00CD28E2" w:rsidP="00F41319">
      <w:pPr>
        <w:pStyle w:val="Title"/>
        <w:rPr>
          <w:sz w:val="48"/>
          <w:szCs w:val="48"/>
        </w:rPr>
      </w:pPr>
      <w:r w:rsidRPr="00CD3D76">
        <w:rPr>
          <w:rFonts w:asciiTheme="minorHAnsi" w:hAnsiTheme="minorHAnsi" w:cstheme="minorHAnsi"/>
          <w:sz w:val="48"/>
          <w:szCs w:val="48"/>
        </w:rPr>
        <w:t>Kennedy</w:t>
      </w:r>
      <w:r w:rsidRPr="00E234FE">
        <w:rPr>
          <w:sz w:val="48"/>
          <w:szCs w:val="48"/>
        </w:rPr>
        <w:t xml:space="preserve"> </w:t>
      </w:r>
      <w:r w:rsidRPr="00CD3D76">
        <w:rPr>
          <w:rFonts w:asciiTheme="minorHAnsi" w:hAnsiTheme="minorHAnsi" w:cstheme="minorHAnsi"/>
          <w:sz w:val="48"/>
          <w:szCs w:val="48"/>
        </w:rPr>
        <w:t>amucha</w:t>
      </w:r>
    </w:p>
    <w:p w14:paraId="2A6DB2FB" w14:textId="434175F4" w:rsidR="00D10A96" w:rsidRPr="00D10A96" w:rsidRDefault="00D10A96" w:rsidP="00B4319F">
      <w:pPr>
        <w:pStyle w:val="Subtitle"/>
      </w:pPr>
    </w:p>
    <w:p w14:paraId="4D7810D6" w14:textId="48D1B1D1" w:rsidR="00D10A96" w:rsidRPr="00DF1936" w:rsidRDefault="00CD28E2" w:rsidP="00FD2F89">
      <w:pPr>
        <w:pStyle w:val="ContactInfo"/>
        <w:rPr>
          <w:sz w:val="20"/>
        </w:rPr>
      </w:pPr>
      <w:r w:rsidRPr="00DF1936">
        <w:rPr>
          <w:sz w:val="20"/>
        </w:rPr>
        <w:t>206-954-9596</w:t>
      </w:r>
    </w:p>
    <w:p w14:paraId="1EAC16B7" w14:textId="4383711D" w:rsidR="00266535" w:rsidRDefault="00266535" w:rsidP="00FD2F89">
      <w:pPr>
        <w:pStyle w:val="ContactInfo"/>
        <w:rPr>
          <w:sz w:val="20"/>
        </w:rPr>
      </w:pPr>
      <w:hyperlink r:id="rId10" w:history="1">
        <w:r w:rsidRPr="00EF7C7C">
          <w:rPr>
            <w:rStyle w:val="Hyperlink"/>
            <w:sz w:val="20"/>
          </w:rPr>
          <w:t>kenamucha@outlook.com</w:t>
        </w:r>
      </w:hyperlink>
    </w:p>
    <w:p w14:paraId="39D0D387" w14:textId="0111E6F5" w:rsidR="000736D7" w:rsidRPr="000736D7" w:rsidRDefault="000736D7" w:rsidP="00FD2F89">
      <w:pPr>
        <w:jc w:val="right"/>
      </w:pPr>
      <w:hyperlink r:id="rId11" w:history="1">
        <w:r w:rsidRPr="0004274A">
          <w:rPr>
            <w:rStyle w:val="Hyperlink"/>
          </w:rPr>
          <w:t>LINKEDIN</w:t>
        </w:r>
      </w:hyperlink>
    </w:p>
    <w:p w14:paraId="59083F66" w14:textId="4D4CCBE7" w:rsidR="00D10A96" w:rsidRDefault="003F30F2" w:rsidP="00FD2F89">
      <w:pPr>
        <w:pStyle w:val="ContactInfo"/>
        <w:rPr>
          <w:sz w:val="20"/>
          <w:lang w:val="fr-FR"/>
        </w:rPr>
      </w:pPr>
      <w:r>
        <w:rPr>
          <w:sz w:val="20"/>
          <w:lang w:val="fr-FR"/>
        </w:rPr>
        <w:t>Raleigh</w:t>
      </w:r>
      <w:r w:rsidR="00CD28E2" w:rsidRPr="00DF1936">
        <w:rPr>
          <w:sz w:val="20"/>
          <w:lang w:val="fr-FR"/>
        </w:rPr>
        <w:t>, nc</w:t>
      </w:r>
    </w:p>
    <w:p w14:paraId="5A8B71ED" w14:textId="5B2DF7AD" w:rsidR="00986C78" w:rsidRPr="00986C78" w:rsidRDefault="00986C78" w:rsidP="00986C7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2C750525" w14:textId="505595DB" w:rsidR="00D10A96" w:rsidRDefault="00946FBE" w:rsidP="00F41319">
      <w:pPr>
        <w:pStyle w:val="Heading1"/>
      </w:pPr>
      <w:r>
        <w:t xml:space="preserve">Technical </w:t>
      </w:r>
      <w:r w:rsidR="00266535">
        <w:t>SKILLS</w:t>
      </w:r>
    </w:p>
    <w:p w14:paraId="20533529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747EE80" wp14:editId="6D956636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C01E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AEECA2" w14:textId="77777777" w:rsidR="000267E0" w:rsidRDefault="000267E0" w:rsidP="00CD28E2">
      <w:pPr>
        <w:pStyle w:val="ListParagraph"/>
        <w:numPr>
          <w:ilvl w:val="0"/>
          <w:numId w:val="14"/>
        </w:numPr>
        <w:sectPr w:rsidR="000267E0" w:rsidSect="00331EB5">
          <w:pgSz w:w="12240" w:h="15840"/>
          <w:pgMar w:top="864" w:right="1440" w:bottom="806" w:left="1440" w:header="0" w:footer="720" w:gutter="0"/>
          <w:cols w:space="720"/>
          <w:titlePg/>
          <w:docGrid w:linePitch="360"/>
        </w:sectPr>
      </w:pPr>
    </w:p>
    <w:p w14:paraId="02AEEC92" w14:textId="235070A4" w:rsidR="00325668" w:rsidRDefault="00F82A7C" w:rsidP="004F4B9F">
      <w:pPr>
        <w:pStyle w:val="ListParagraph"/>
        <w:numPr>
          <w:ilvl w:val="0"/>
          <w:numId w:val="14"/>
        </w:numPr>
      </w:pPr>
      <w:r>
        <w:t>Profic</w:t>
      </w:r>
      <w:r w:rsidR="00325668">
        <w:t xml:space="preserve">iency in Microsoft </w:t>
      </w:r>
      <w:r w:rsidR="004F4B9F">
        <w:t>Office (Excel, PowerPoint, Word)</w:t>
      </w:r>
    </w:p>
    <w:p w14:paraId="7EC5C420" w14:textId="51F2AC6A" w:rsidR="000267E0" w:rsidRPr="004F4B9F" w:rsidRDefault="00DD445F" w:rsidP="00F41319">
      <w:pPr>
        <w:pStyle w:val="ListParagraph"/>
        <w:numPr>
          <w:ilvl w:val="0"/>
          <w:numId w:val="14"/>
        </w:numPr>
      </w:pPr>
      <w:r>
        <w:t>Data entry</w:t>
      </w:r>
    </w:p>
    <w:p w14:paraId="308DBCA2" w14:textId="77777777" w:rsidR="004F4B9F" w:rsidRDefault="00D47638" w:rsidP="00D47638">
      <w:pPr>
        <w:numPr>
          <w:ilvl w:val="0"/>
          <w:numId w:val="15"/>
        </w:numPr>
        <w:rPr>
          <w:szCs w:val="20"/>
        </w:rPr>
      </w:pPr>
      <w:r w:rsidRPr="00D47638">
        <w:rPr>
          <w:szCs w:val="20"/>
        </w:rPr>
        <w:t xml:space="preserve">Front-end web development: HTML, CSS, JavaScript, </w:t>
      </w:r>
    </w:p>
    <w:p w14:paraId="00252F4F" w14:textId="1895F645" w:rsidR="00A9534B" w:rsidRPr="00A9534B" w:rsidRDefault="004F4B9F" w:rsidP="00A9534B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 xml:space="preserve">Back-end web development: </w:t>
      </w:r>
      <w:r w:rsidR="00D47638" w:rsidRPr="00D47638">
        <w:rPr>
          <w:szCs w:val="20"/>
        </w:rPr>
        <w:t>PHP, Python</w:t>
      </w:r>
    </w:p>
    <w:p w14:paraId="53410F15" w14:textId="77777777" w:rsidR="00D47638" w:rsidRPr="00D47638" w:rsidRDefault="00D47638" w:rsidP="00D47638">
      <w:pPr>
        <w:numPr>
          <w:ilvl w:val="0"/>
          <w:numId w:val="15"/>
        </w:numPr>
        <w:rPr>
          <w:szCs w:val="20"/>
        </w:rPr>
      </w:pPr>
      <w:r w:rsidRPr="00D47638">
        <w:rPr>
          <w:szCs w:val="20"/>
        </w:rPr>
        <w:t>WordPress development and customization</w:t>
      </w:r>
    </w:p>
    <w:p w14:paraId="01EC81AF" w14:textId="451C293C" w:rsidR="00D47638" w:rsidRPr="00D47638" w:rsidRDefault="00D47638" w:rsidP="00D47638">
      <w:pPr>
        <w:numPr>
          <w:ilvl w:val="0"/>
          <w:numId w:val="15"/>
        </w:numPr>
        <w:rPr>
          <w:szCs w:val="20"/>
        </w:rPr>
      </w:pPr>
      <w:r w:rsidRPr="00D47638">
        <w:rPr>
          <w:szCs w:val="20"/>
        </w:rPr>
        <w:t xml:space="preserve">UI/UX design using </w:t>
      </w:r>
      <w:r w:rsidR="008B1FB9" w:rsidRPr="00D47638">
        <w:rPr>
          <w:szCs w:val="20"/>
        </w:rPr>
        <w:t>Figma.</w:t>
      </w:r>
    </w:p>
    <w:p w14:paraId="3FB8CE01" w14:textId="5E6687B3" w:rsidR="00D47638" w:rsidRPr="00D47638" w:rsidRDefault="00D47638" w:rsidP="00F41319">
      <w:pPr>
        <w:numPr>
          <w:ilvl w:val="0"/>
          <w:numId w:val="15"/>
        </w:numPr>
        <w:rPr>
          <w:szCs w:val="20"/>
        </w:rPr>
        <w:sectPr w:rsidR="00D47638" w:rsidRPr="00D47638" w:rsidSect="00331EB5">
          <w:type w:val="continuous"/>
          <w:pgSz w:w="12240" w:h="15840"/>
          <w:pgMar w:top="864" w:right="1440" w:bottom="806" w:left="1440" w:header="0" w:footer="720" w:gutter="0"/>
          <w:cols w:num="2" w:space="720"/>
          <w:titlePg/>
          <w:docGrid w:linePitch="360"/>
        </w:sectPr>
      </w:pPr>
      <w:r w:rsidRPr="00D47638">
        <w:rPr>
          <w:szCs w:val="20"/>
        </w:rPr>
        <w:t>Responsive web design and cross-browser compatibility</w:t>
      </w:r>
    </w:p>
    <w:p w14:paraId="65E5AC4A" w14:textId="77777777" w:rsidR="0009653E" w:rsidRDefault="0009653E" w:rsidP="0009653E">
      <w:pPr>
        <w:rPr>
          <w:sz w:val="18"/>
          <w:szCs w:val="16"/>
        </w:rPr>
        <w:sectPr w:rsidR="0009653E" w:rsidSect="0009653E">
          <w:type w:val="continuous"/>
          <w:pgSz w:w="12240" w:h="15840"/>
          <w:pgMar w:top="864" w:right="1440" w:bottom="806" w:left="1440" w:header="0" w:footer="720" w:gutter="0"/>
          <w:cols w:num="2" w:space="720"/>
          <w:titlePg/>
          <w:docGrid w:linePitch="360"/>
        </w:sectPr>
      </w:pPr>
    </w:p>
    <w:p w14:paraId="4C158158" w14:textId="77777777" w:rsidR="00A9534B" w:rsidRDefault="00192D1F" w:rsidP="00A9534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978541D20B59498395CE30F76EBAB9A5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A9534B" w:rsidRPr="00DF1936">
            <w:rPr>
              <w:szCs w:val="22"/>
            </w:rPr>
            <w:t>Education</w:t>
          </w:r>
        </w:sdtContent>
      </w:sdt>
    </w:p>
    <w:p w14:paraId="700FE35C" w14:textId="77777777" w:rsidR="00A9534B" w:rsidRPr="00D10A96" w:rsidRDefault="00A9534B" w:rsidP="00A9534B">
      <w:pPr>
        <w:pStyle w:val="Line"/>
      </w:pPr>
      <w:r w:rsidRPr="00D10A96">
        <mc:AlternateContent>
          <mc:Choice Requires="wps">
            <w:drawing>
              <wp:inline distT="0" distB="0" distL="0" distR="0" wp14:anchorId="19F8581A" wp14:editId="6758A380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A9B03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C922AD2" w14:textId="77777777" w:rsidR="00A9534B" w:rsidRPr="001000D1" w:rsidRDefault="00A9534B" w:rsidP="00A9534B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>July 2025</w:t>
      </w:r>
      <w:r w:rsidRPr="001000D1">
        <w:rPr>
          <w:rStyle w:val="NotBold"/>
          <w:sz w:val="20"/>
          <w:szCs w:val="20"/>
        </w:rPr>
        <w:tab/>
      </w:r>
      <w:r w:rsidRPr="001000D1">
        <w:rPr>
          <w:sz w:val="20"/>
          <w:szCs w:val="20"/>
        </w:rPr>
        <w:t>Associate</w:t>
      </w:r>
      <w:r>
        <w:rPr>
          <w:sz w:val="20"/>
          <w:szCs w:val="20"/>
        </w:rPr>
        <w:t>s</w:t>
      </w:r>
      <w:r w:rsidRPr="001000D1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Information Technology:</w:t>
      </w:r>
      <w:r w:rsidRPr="001000D1">
        <w:rPr>
          <w:sz w:val="20"/>
          <w:szCs w:val="20"/>
        </w:rPr>
        <w:t xml:space="preserve"> Web Develop</w:t>
      </w:r>
      <w:r>
        <w:rPr>
          <w:sz w:val="20"/>
          <w:szCs w:val="20"/>
        </w:rPr>
        <w:t>er</w:t>
      </w:r>
    </w:p>
    <w:p w14:paraId="7E81916D" w14:textId="5E49E691" w:rsidR="00A9534B" w:rsidRPr="001000D1" w:rsidRDefault="00A9534B" w:rsidP="00A9534B">
      <w:pPr>
        <w:pStyle w:val="Heading3"/>
        <w:rPr>
          <w:sz w:val="20"/>
          <w:szCs w:val="20"/>
        </w:rPr>
      </w:pPr>
      <w:r w:rsidRPr="001000D1">
        <w:rPr>
          <w:sz w:val="20"/>
          <w:szCs w:val="20"/>
        </w:rPr>
        <w:t>Wake Technical Community College</w:t>
      </w:r>
      <w:r w:rsidR="00710543">
        <w:rPr>
          <w:sz w:val="20"/>
          <w:szCs w:val="20"/>
        </w:rPr>
        <w:t xml:space="preserve"> | Raleigh, NC</w:t>
      </w:r>
    </w:p>
    <w:p w14:paraId="4BB50C51" w14:textId="77777777" w:rsidR="00A9534B" w:rsidRPr="001000D1" w:rsidRDefault="00A9534B" w:rsidP="00A9534B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>May 8</w:t>
      </w:r>
      <w:r w:rsidRPr="004F6B10">
        <w:rPr>
          <w:rStyle w:val="NotBold"/>
          <w:sz w:val="20"/>
          <w:szCs w:val="20"/>
          <w:vertAlign w:val="superscript"/>
        </w:rPr>
        <w:t>th</w:t>
      </w:r>
      <w:r>
        <w:rPr>
          <w:rStyle w:val="NotBold"/>
          <w:sz w:val="20"/>
          <w:szCs w:val="20"/>
        </w:rPr>
        <w:t xml:space="preserve"> 2024</w:t>
      </w:r>
      <w:r w:rsidRPr="001000D1">
        <w:rPr>
          <w:rStyle w:val="NotBold"/>
          <w:sz w:val="20"/>
          <w:szCs w:val="20"/>
        </w:rPr>
        <w:tab/>
      </w:r>
      <w:r w:rsidRPr="001000D1">
        <w:rPr>
          <w:sz w:val="20"/>
          <w:szCs w:val="20"/>
        </w:rPr>
        <w:t xml:space="preserve">Certificate in </w:t>
      </w:r>
      <w:r>
        <w:rPr>
          <w:sz w:val="20"/>
          <w:szCs w:val="20"/>
        </w:rPr>
        <w:t>Information Technology: Programming Fundamentals</w:t>
      </w:r>
    </w:p>
    <w:p w14:paraId="7BA653DE" w14:textId="20C69B2D" w:rsidR="00A9534B" w:rsidRPr="001000D1" w:rsidRDefault="00A9534B" w:rsidP="00A9534B">
      <w:pPr>
        <w:pStyle w:val="Heading3"/>
        <w:rPr>
          <w:sz w:val="20"/>
          <w:szCs w:val="20"/>
        </w:rPr>
      </w:pPr>
      <w:r w:rsidRPr="001000D1">
        <w:rPr>
          <w:sz w:val="20"/>
          <w:szCs w:val="20"/>
        </w:rPr>
        <w:t>Wake Technical Community College</w:t>
      </w:r>
      <w:r w:rsidR="00710543">
        <w:rPr>
          <w:sz w:val="20"/>
          <w:szCs w:val="20"/>
        </w:rPr>
        <w:t xml:space="preserve"> |Raleigh, NC</w:t>
      </w:r>
    </w:p>
    <w:p w14:paraId="36EC60B0" w14:textId="77777777" w:rsidR="00A9534B" w:rsidRPr="001000D1" w:rsidRDefault="00A9534B" w:rsidP="00A9534B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>May 8</w:t>
      </w:r>
      <w:r w:rsidRPr="004F6B10">
        <w:rPr>
          <w:rStyle w:val="NotBold"/>
          <w:sz w:val="20"/>
          <w:szCs w:val="20"/>
          <w:vertAlign w:val="superscript"/>
        </w:rPr>
        <w:t>th</w:t>
      </w:r>
      <w:r>
        <w:rPr>
          <w:rStyle w:val="NotBold"/>
          <w:sz w:val="20"/>
          <w:szCs w:val="20"/>
        </w:rPr>
        <w:t xml:space="preserve"> 2024</w:t>
      </w:r>
      <w:r w:rsidRPr="001000D1">
        <w:rPr>
          <w:rStyle w:val="NotBold"/>
          <w:sz w:val="20"/>
          <w:szCs w:val="20"/>
        </w:rPr>
        <w:tab/>
      </w:r>
      <w:r w:rsidRPr="001000D1">
        <w:rPr>
          <w:sz w:val="20"/>
          <w:szCs w:val="20"/>
        </w:rPr>
        <w:t xml:space="preserve">Certificate in </w:t>
      </w:r>
      <w:r>
        <w:rPr>
          <w:sz w:val="20"/>
          <w:szCs w:val="20"/>
        </w:rPr>
        <w:t xml:space="preserve">Information Technology: </w:t>
      </w:r>
      <w:r w:rsidRPr="001000D1">
        <w:rPr>
          <w:sz w:val="20"/>
          <w:szCs w:val="20"/>
        </w:rPr>
        <w:t>IT Foundations</w:t>
      </w:r>
    </w:p>
    <w:p w14:paraId="25460F4A" w14:textId="3620101B" w:rsidR="00A9534B" w:rsidRPr="001000D1" w:rsidRDefault="00A9534B" w:rsidP="00A9534B">
      <w:pPr>
        <w:pStyle w:val="Heading3"/>
        <w:rPr>
          <w:sz w:val="20"/>
          <w:szCs w:val="20"/>
        </w:rPr>
      </w:pPr>
      <w:r w:rsidRPr="001000D1">
        <w:rPr>
          <w:sz w:val="20"/>
          <w:szCs w:val="20"/>
        </w:rPr>
        <w:t>Wake Technical Community College</w:t>
      </w:r>
      <w:r w:rsidR="00710543">
        <w:rPr>
          <w:sz w:val="20"/>
          <w:szCs w:val="20"/>
        </w:rPr>
        <w:t xml:space="preserve"> | Raleigh, NC</w:t>
      </w:r>
    </w:p>
    <w:p w14:paraId="0BC54B13" w14:textId="77777777" w:rsidR="00A9534B" w:rsidRPr="001000D1" w:rsidRDefault="00A9534B" w:rsidP="00A9534B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>May 8</w:t>
      </w:r>
      <w:r w:rsidRPr="00E918AE">
        <w:rPr>
          <w:rStyle w:val="NotBold"/>
          <w:sz w:val="20"/>
          <w:szCs w:val="20"/>
          <w:vertAlign w:val="superscript"/>
        </w:rPr>
        <w:t>th</w:t>
      </w:r>
      <w:r>
        <w:rPr>
          <w:rStyle w:val="NotBold"/>
          <w:sz w:val="20"/>
          <w:szCs w:val="20"/>
        </w:rPr>
        <w:t xml:space="preserve"> 2024</w:t>
      </w:r>
      <w:r w:rsidRPr="001000D1">
        <w:rPr>
          <w:rStyle w:val="NotBold"/>
          <w:sz w:val="20"/>
          <w:szCs w:val="20"/>
        </w:rPr>
        <w:tab/>
      </w:r>
      <w:r w:rsidRPr="001000D1">
        <w:rPr>
          <w:sz w:val="20"/>
          <w:szCs w:val="20"/>
        </w:rPr>
        <w:t xml:space="preserve">Certificate in </w:t>
      </w:r>
      <w:r>
        <w:rPr>
          <w:sz w:val="20"/>
          <w:szCs w:val="20"/>
        </w:rPr>
        <w:t>Information Technology: Web Development Basics</w:t>
      </w:r>
    </w:p>
    <w:p w14:paraId="2ADDCC6E" w14:textId="6E321C4A" w:rsidR="00A9534B" w:rsidRDefault="00A9534B" w:rsidP="00A9534B">
      <w:pPr>
        <w:pStyle w:val="Heading3"/>
        <w:rPr>
          <w:sz w:val="20"/>
          <w:szCs w:val="20"/>
        </w:rPr>
      </w:pPr>
      <w:r w:rsidRPr="001000D1">
        <w:rPr>
          <w:sz w:val="20"/>
          <w:szCs w:val="20"/>
        </w:rPr>
        <w:t>Wake Technical Community College</w:t>
      </w:r>
      <w:r w:rsidR="00710543">
        <w:rPr>
          <w:sz w:val="20"/>
          <w:szCs w:val="20"/>
        </w:rPr>
        <w:t xml:space="preserve"> | Raleigh, NC</w:t>
      </w:r>
    </w:p>
    <w:p w14:paraId="0B64F929" w14:textId="77777777" w:rsidR="00A9534B" w:rsidRPr="00A9534B" w:rsidRDefault="00A9534B" w:rsidP="00A9534B"/>
    <w:p w14:paraId="386B8392" w14:textId="1C42FF3D" w:rsidR="0009653E" w:rsidRDefault="00FC3136" w:rsidP="0009653E">
      <w:pPr>
        <w:pStyle w:val="Heading1"/>
      </w:pPr>
      <w:r>
        <w:t>relevant experience &amp;</w:t>
      </w:r>
      <w:r w:rsidR="00D47638">
        <w:t xml:space="preserve"> </w:t>
      </w:r>
      <w:r w:rsidR="007B1863">
        <w:t>PROJECTS</w:t>
      </w:r>
    </w:p>
    <w:p w14:paraId="0FA3407F" w14:textId="77777777" w:rsidR="0009653E" w:rsidRPr="00D10A96" w:rsidRDefault="0009653E" w:rsidP="0009653E">
      <w:pPr>
        <w:pStyle w:val="Line"/>
      </w:pPr>
      <w:r w:rsidRPr="00D10A96">
        <mc:AlternateContent>
          <mc:Choice Requires="wps">
            <w:drawing>
              <wp:inline distT="0" distB="0" distL="0" distR="0" wp14:anchorId="7BE59DC6" wp14:editId="32E2B9B4">
                <wp:extent cx="5943600" cy="0"/>
                <wp:effectExtent l="0" t="0" r="0" b="0"/>
                <wp:docPr id="151589499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C818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40A34AA" w14:textId="5531264B" w:rsidR="00EA2125" w:rsidRPr="00EA2125" w:rsidRDefault="009D2EE2" w:rsidP="00EA2125">
      <w:pPr>
        <w:pStyle w:val="NormalWeb"/>
        <w:rPr>
          <w:rFonts w:eastAsia="Times New Roman"/>
          <w:color w:val="auto"/>
          <w:lang w:eastAsia="en-US"/>
        </w:rPr>
      </w:pPr>
      <w:r>
        <w:rPr>
          <w:rFonts w:eastAsia="Times New Roman"/>
          <w:color w:val="auto"/>
          <w:lang w:eastAsia="en-US"/>
        </w:rPr>
        <w:t>Flora Fauna</w:t>
      </w:r>
      <w:r w:rsidR="008B15C4">
        <w:rPr>
          <w:rFonts w:eastAsia="Times New Roman"/>
          <w:color w:val="auto"/>
          <w:lang w:eastAsia="en-US"/>
        </w:rPr>
        <w:t xml:space="preserve"> </w:t>
      </w:r>
      <w:r w:rsidR="00D72117">
        <w:rPr>
          <w:rFonts w:eastAsia="Times New Roman"/>
          <w:color w:val="auto"/>
          <w:lang w:eastAsia="en-US"/>
        </w:rPr>
        <w:t>–</w:t>
      </w:r>
      <w:r w:rsidR="008B15C4">
        <w:rPr>
          <w:rFonts w:eastAsia="Times New Roman"/>
          <w:color w:val="auto"/>
          <w:lang w:eastAsia="en-US"/>
        </w:rPr>
        <w:t xml:space="preserve"> </w:t>
      </w:r>
      <w:r w:rsidR="00D72117">
        <w:rPr>
          <w:rFonts w:eastAsia="Times New Roman"/>
          <w:color w:val="auto"/>
          <w:lang w:eastAsia="en-US"/>
        </w:rPr>
        <w:t>Multi Page</w:t>
      </w:r>
      <w:r w:rsidR="00CB463A">
        <w:rPr>
          <w:rFonts w:eastAsia="Times New Roman"/>
          <w:color w:val="auto"/>
          <w:lang w:eastAsia="en-US"/>
        </w:rPr>
        <w:t xml:space="preserve"> Website | </w:t>
      </w:r>
      <w:r w:rsidR="00CB463A" w:rsidRPr="00067A4C">
        <w:rPr>
          <w:rFonts w:eastAsia="Times New Roman"/>
          <w:i/>
          <w:iCs/>
          <w:color w:val="auto"/>
          <w:lang w:eastAsia="en-US"/>
        </w:rPr>
        <w:t>Wake Technical Community</w:t>
      </w:r>
      <w:r w:rsidR="00CB463A">
        <w:rPr>
          <w:rFonts w:eastAsia="Times New Roman"/>
          <w:color w:val="auto"/>
          <w:lang w:eastAsia="en-US"/>
        </w:rPr>
        <w:t xml:space="preserve"> </w:t>
      </w:r>
      <w:r w:rsidR="00CB463A" w:rsidRPr="00067A4C">
        <w:rPr>
          <w:rFonts w:eastAsia="Times New Roman"/>
          <w:i/>
          <w:iCs/>
          <w:color w:val="auto"/>
          <w:lang w:eastAsia="en-US"/>
        </w:rPr>
        <w:t>College</w:t>
      </w:r>
      <w:r w:rsidR="00CB463A">
        <w:rPr>
          <w:rFonts w:eastAsia="Times New Roman"/>
          <w:color w:val="auto"/>
          <w:lang w:eastAsia="en-US"/>
        </w:rPr>
        <w:t xml:space="preserve"> </w:t>
      </w:r>
      <w:r w:rsidR="00067A4C">
        <w:rPr>
          <w:rFonts w:eastAsia="Times New Roman"/>
          <w:color w:val="auto"/>
          <w:lang w:eastAsia="en-US"/>
        </w:rPr>
        <w:t xml:space="preserve">| </w:t>
      </w:r>
      <w:r w:rsidR="00067A4C" w:rsidRPr="00067A4C">
        <w:rPr>
          <w:rFonts w:eastAsia="Times New Roman"/>
          <w:i/>
          <w:iCs/>
          <w:color w:val="auto"/>
          <w:lang w:eastAsia="en-US"/>
        </w:rPr>
        <w:t>Jan 2024 – May 2024</w:t>
      </w:r>
    </w:p>
    <w:p w14:paraId="12FD3CEE" w14:textId="42395CCD" w:rsidR="00BD742C" w:rsidRDefault="001848F1" w:rsidP="00EA212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>
        <w:rPr>
          <w:rFonts w:asciiTheme="minorHAnsi" w:eastAsia="Times New Roman" w:hAnsiTheme="minorHAnsi" w:cstheme="minorHAnsi"/>
          <w:color w:val="auto"/>
          <w:lang w:eastAsia="en-US"/>
        </w:rPr>
        <w:t>Created an imaginary</w:t>
      </w:r>
      <w:r w:rsidR="007179FF">
        <w:rPr>
          <w:rFonts w:asciiTheme="minorHAnsi" w:eastAsia="Times New Roman" w:hAnsiTheme="minorHAnsi" w:cstheme="minorHAnsi"/>
          <w:color w:val="auto"/>
          <w:lang w:eastAsia="en-US"/>
        </w:rPr>
        <w:t xml:space="preserve"> café/plant nursery</w:t>
      </w:r>
      <w:r>
        <w:rPr>
          <w:rFonts w:asciiTheme="minorHAnsi" w:eastAsia="Times New Roman" w:hAnsiTheme="minorHAnsi" w:cstheme="minorHAnsi"/>
          <w:color w:val="auto"/>
          <w:lang w:eastAsia="en-US"/>
        </w:rPr>
        <w:t xml:space="preserve"> including branding, business goals</w:t>
      </w:r>
      <w:r w:rsidR="007179FF">
        <w:rPr>
          <w:rFonts w:asciiTheme="minorHAnsi" w:eastAsia="Times New Roman" w:hAnsiTheme="minorHAnsi" w:cstheme="minorHAnsi"/>
          <w:color w:val="auto"/>
          <w:lang w:eastAsia="en-US"/>
        </w:rPr>
        <w:t xml:space="preserve"> and products.</w:t>
      </w:r>
    </w:p>
    <w:p w14:paraId="7F9D7B2F" w14:textId="555A88F6" w:rsidR="00C64FF3" w:rsidRDefault="00C64FF3" w:rsidP="00EA212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>
        <w:rPr>
          <w:rFonts w:asciiTheme="minorHAnsi" w:eastAsia="Times New Roman" w:hAnsiTheme="minorHAnsi" w:cstheme="minorHAnsi"/>
          <w:color w:val="auto"/>
          <w:lang w:eastAsia="en-US"/>
        </w:rPr>
        <w:t xml:space="preserve">Developed a design brief highlighting business needs and website </w:t>
      </w:r>
      <w:r w:rsidR="007A32EC">
        <w:rPr>
          <w:rFonts w:asciiTheme="minorHAnsi" w:eastAsia="Times New Roman" w:hAnsiTheme="minorHAnsi" w:cstheme="minorHAnsi"/>
          <w:color w:val="auto"/>
          <w:lang w:eastAsia="en-US"/>
        </w:rPr>
        <w:t>goals.</w:t>
      </w:r>
    </w:p>
    <w:p w14:paraId="56932E28" w14:textId="611E1DE9" w:rsidR="00EA2125" w:rsidRPr="00EA2125" w:rsidRDefault="0004274A" w:rsidP="00EA212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>
        <w:rPr>
          <w:rFonts w:asciiTheme="minorHAnsi" w:eastAsia="Times New Roman" w:hAnsiTheme="minorHAnsi" w:cstheme="minorHAnsi"/>
          <w:color w:val="auto"/>
          <w:lang w:eastAsia="en-US"/>
        </w:rPr>
        <w:t xml:space="preserve">Crafted </w:t>
      </w:r>
      <w:r w:rsidR="00817941">
        <w:rPr>
          <w:rFonts w:asciiTheme="minorHAnsi" w:eastAsia="Times New Roman" w:hAnsiTheme="minorHAnsi" w:cstheme="minorHAnsi"/>
          <w:color w:val="auto"/>
          <w:lang w:eastAsia="en-US"/>
        </w:rPr>
        <w:t xml:space="preserve">a multi-page website </w:t>
      </w:r>
      <w:r w:rsidR="0044035B">
        <w:rPr>
          <w:rFonts w:asciiTheme="minorHAnsi" w:eastAsia="Times New Roman" w:hAnsiTheme="minorHAnsi" w:cstheme="minorHAnsi"/>
          <w:color w:val="auto"/>
          <w:lang w:eastAsia="en-US"/>
        </w:rPr>
        <w:t xml:space="preserve">using HTML, </w:t>
      </w:r>
      <w:r w:rsidR="00890CE3">
        <w:rPr>
          <w:rFonts w:asciiTheme="minorHAnsi" w:eastAsia="Times New Roman" w:hAnsiTheme="minorHAnsi" w:cstheme="minorHAnsi"/>
          <w:color w:val="auto"/>
          <w:lang w:eastAsia="en-US"/>
        </w:rPr>
        <w:t>CSS,</w:t>
      </w:r>
      <w:r w:rsidR="0044035B">
        <w:rPr>
          <w:rFonts w:asciiTheme="minorHAnsi" w:eastAsia="Times New Roman" w:hAnsiTheme="minorHAnsi" w:cstheme="minorHAnsi"/>
          <w:color w:val="auto"/>
          <w:lang w:eastAsia="en-US"/>
        </w:rPr>
        <w:t xml:space="preserve"> and </w:t>
      </w:r>
      <w:r w:rsidR="00890CE3">
        <w:rPr>
          <w:rFonts w:asciiTheme="minorHAnsi" w:eastAsia="Times New Roman" w:hAnsiTheme="minorHAnsi" w:cstheme="minorHAnsi"/>
          <w:color w:val="auto"/>
          <w:lang w:eastAsia="en-US"/>
        </w:rPr>
        <w:t>JavaScript</w:t>
      </w:r>
    </w:p>
    <w:p w14:paraId="7B5D980F" w14:textId="4D600508" w:rsidR="00FC3136" w:rsidRPr="00EA2125" w:rsidRDefault="00FC3136" w:rsidP="00FC3136">
      <w:pPr>
        <w:pStyle w:val="NormalWeb"/>
        <w:rPr>
          <w:rFonts w:eastAsia="Times New Roman"/>
          <w:color w:val="auto"/>
          <w:lang w:eastAsia="en-US"/>
        </w:rPr>
      </w:pPr>
      <w:r>
        <w:rPr>
          <w:rFonts w:eastAsia="Times New Roman"/>
          <w:color w:val="auto"/>
          <w:lang w:eastAsia="en-US"/>
        </w:rPr>
        <w:t xml:space="preserve">Roots – High Fidelity Mockup | </w:t>
      </w:r>
      <w:r w:rsidRPr="00067A4C">
        <w:rPr>
          <w:rFonts w:eastAsia="Times New Roman"/>
          <w:i/>
          <w:iCs/>
          <w:color w:val="auto"/>
          <w:lang w:eastAsia="en-US"/>
        </w:rPr>
        <w:t>Wake Technical Community</w:t>
      </w:r>
      <w:r>
        <w:rPr>
          <w:rFonts w:eastAsia="Times New Roman"/>
          <w:color w:val="auto"/>
          <w:lang w:eastAsia="en-US"/>
        </w:rPr>
        <w:t xml:space="preserve"> </w:t>
      </w:r>
      <w:r w:rsidRPr="00067A4C">
        <w:rPr>
          <w:rFonts w:eastAsia="Times New Roman"/>
          <w:i/>
          <w:iCs/>
          <w:color w:val="auto"/>
          <w:lang w:eastAsia="en-US"/>
        </w:rPr>
        <w:t>College</w:t>
      </w:r>
      <w:r>
        <w:rPr>
          <w:rFonts w:eastAsia="Times New Roman"/>
          <w:color w:val="auto"/>
          <w:lang w:eastAsia="en-US"/>
        </w:rPr>
        <w:t xml:space="preserve"> | </w:t>
      </w:r>
      <w:r w:rsidRPr="00067A4C">
        <w:rPr>
          <w:rFonts w:eastAsia="Times New Roman"/>
          <w:i/>
          <w:iCs/>
          <w:color w:val="auto"/>
          <w:lang w:eastAsia="en-US"/>
        </w:rPr>
        <w:t>Jan 2024 – May 2024</w:t>
      </w:r>
    </w:p>
    <w:p w14:paraId="509F7481" w14:textId="33E0B99D" w:rsidR="00FC3136" w:rsidRPr="00EA2125" w:rsidRDefault="000B3412" w:rsidP="00FC3136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>
        <w:rPr>
          <w:rFonts w:asciiTheme="minorHAnsi" w:eastAsia="Times New Roman" w:hAnsiTheme="minorHAnsi" w:cstheme="minorHAnsi"/>
          <w:color w:val="auto"/>
          <w:lang w:eastAsia="en-US"/>
        </w:rPr>
        <w:t>Us</w:t>
      </w:r>
      <w:r w:rsidR="007330FB">
        <w:rPr>
          <w:rFonts w:asciiTheme="minorHAnsi" w:eastAsia="Times New Roman" w:hAnsiTheme="minorHAnsi" w:cstheme="minorHAnsi"/>
          <w:color w:val="auto"/>
          <w:lang w:eastAsia="en-US"/>
        </w:rPr>
        <w:t xml:space="preserve">ed </w:t>
      </w:r>
      <w:r>
        <w:rPr>
          <w:rFonts w:asciiTheme="minorHAnsi" w:eastAsia="Times New Roman" w:hAnsiTheme="minorHAnsi" w:cstheme="minorHAnsi"/>
          <w:color w:val="auto"/>
          <w:lang w:eastAsia="en-US"/>
        </w:rPr>
        <w:t>UX skills</w:t>
      </w:r>
      <w:r w:rsidR="007330FB">
        <w:rPr>
          <w:rFonts w:asciiTheme="minorHAnsi" w:eastAsia="Times New Roman" w:hAnsiTheme="minorHAnsi" w:cstheme="minorHAnsi"/>
          <w:color w:val="auto"/>
          <w:lang w:eastAsia="en-US"/>
        </w:rPr>
        <w:t xml:space="preserve"> including u</w:t>
      </w:r>
      <w:r w:rsidR="0030371C">
        <w:rPr>
          <w:rFonts w:asciiTheme="minorHAnsi" w:eastAsia="Times New Roman" w:hAnsiTheme="minorHAnsi" w:cstheme="minorHAnsi"/>
          <w:color w:val="auto"/>
          <w:lang w:eastAsia="en-US"/>
        </w:rPr>
        <w:t>ser research and personas</w:t>
      </w:r>
      <w:r>
        <w:rPr>
          <w:rFonts w:asciiTheme="minorHAnsi" w:eastAsia="Times New Roman" w:hAnsiTheme="minorHAnsi" w:cstheme="minorHAnsi"/>
          <w:color w:val="auto"/>
          <w:lang w:eastAsia="en-US"/>
        </w:rPr>
        <w:t xml:space="preserve"> to create a </w:t>
      </w:r>
      <w:r w:rsidR="00186026">
        <w:rPr>
          <w:rFonts w:asciiTheme="minorHAnsi" w:eastAsia="Times New Roman" w:hAnsiTheme="minorHAnsi" w:cstheme="minorHAnsi"/>
          <w:color w:val="auto"/>
          <w:lang w:eastAsia="en-US"/>
        </w:rPr>
        <w:t xml:space="preserve">highly curated fashion app targeting </w:t>
      </w:r>
      <w:r w:rsidR="007330FB">
        <w:rPr>
          <w:rFonts w:asciiTheme="minorHAnsi" w:eastAsia="Times New Roman" w:hAnsiTheme="minorHAnsi" w:cstheme="minorHAnsi"/>
          <w:color w:val="auto"/>
          <w:lang w:eastAsia="en-US"/>
        </w:rPr>
        <w:t>shoppers looking for a tailored experience.</w:t>
      </w:r>
    </w:p>
    <w:p w14:paraId="104558DA" w14:textId="1FF4DFD5" w:rsidR="00FC3136" w:rsidRDefault="0030371C" w:rsidP="00FC3136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>
        <w:rPr>
          <w:rFonts w:asciiTheme="minorHAnsi" w:eastAsia="Times New Roman" w:hAnsiTheme="minorHAnsi" w:cstheme="minorHAnsi"/>
          <w:color w:val="auto"/>
          <w:lang w:eastAsia="en-US"/>
        </w:rPr>
        <w:t xml:space="preserve">Design a high-fidelity mockup using </w:t>
      </w:r>
      <w:r w:rsidR="001E787D">
        <w:rPr>
          <w:rFonts w:asciiTheme="minorHAnsi" w:eastAsia="Times New Roman" w:hAnsiTheme="minorHAnsi" w:cstheme="minorHAnsi"/>
          <w:color w:val="auto"/>
          <w:lang w:eastAsia="en-US"/>
        </w:rPr>
        <w:t>Figma.</w:t>
      </w:r>
    </w:p>
    <w:p w14:paraId="2DF7F18E" w14:textId="30A90855" w:rsidR="001E787D" w:rsidRPr="00EA2125" w:rsidRDefault="001E787D" w:rsidP="00FC3136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  <w:r>
        <w:rPr>
          <w:rFonts w:asciiTheme="minorHAnsi" w:eastAsia="Times New Roman" w:hAnsiTheme="minorHAnsi" w:cstheme="minorHAnsi"/>
          <w:color w:val="auto"/>
          <w:lang w:eastAsia="en-US"/>
        </w:rPr>
        <w:t>Finalized design by utilizing user testing.</w:t>
      </w:r>
    </w:p>
    <w:p w14:paraId="611B9CDC" w14:textId="77777777" w:rsidR="00FC3136" w:rsidRPr="00EA2125" w:rsidRDefault="00FC3136" w:rsidP="00FC3136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eastAsia="en-US"/>
        </w:rPr>
      </w:pPr>
    </w:p>
    <w:p w14:paraId="17D51F0C" w14:textId="2123DB71" w:rsidR="00D10A96" w:rsidRPr="00DC1B52" w:rsidRDefault="0009653E" w:rsidP="0009653E">
      <w:pPr>
        <w:pStyle w:val="Heading2"/>
        <w:rPr>
          <w:sz w:val="18"/>
          <w:szCs w:val="16"/>
        </w:rPr>
      </w:pPr>
      <w:r w:rsidRPr="00E234FE">
        <w:rPr>
          <w:sz w:val="20"/>
          <w:szCs w:val="20"/>
        </w:rPr>
        <w:lastRenderedPageBreak/>
        <w:tab/>
      </w:r>
    </w:p>
    <w:p w14:paraId="6614D7F7" w14:textId="78FDB067" w:rsidR="00D10A96" w:rsidRDefault="00870C21" w:rsidP="00DC1B52">
      <w:pPr>
        <w:pStyle w:val="Heading1"/>
      </w:pPr>
      <w:r>
        <w:t>Additional</w:t>
      </w:r>
      <w:r w:rsidR="00D47638">
        <w:t xml:space="preserve"> EXPERIENCE</w:t>
      </w:r>
    </w:p>
    <w:p w14:paraId="48ADF8F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177F0AEC" wp14:editId="7FD2C96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45FC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5342A10" w14:textId="1845E7EA" w:rsidR="00D10A96" w:rsidRPr="00E234FE" w:rsidRDefault="003C7B8C" w:rsidP="00021847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 xml:space="preserve">May </w:t>
      </w:r>
      <w:r w:rsidR="00FC0295" w:rsidRPr="00E234FE">
        <w:rPr>
          <w:rStyle w:val="NotBold"/>
          <w:sz w:val="20"/>
          <w:szCs w:val="20"/>
        </w:rPr>
        <w:t>202</w:t>
      </w:r>
      <w:r w:rsidR="009F3F02">
        <w:rPr>
          <w:rStyle w:val="NotBold"/>
          <w:sz w:val="20"/>
          <w:szCs w:val="20"/>
        </w:rPr>
        <w:t>4</w:t>
      </w:r>
      <w:r w:rsidR="00FC0295" w:rsidRPr="00E234FE">
        <w:rPr>
          <w:rStyle w:val="NotBold"/>
          <w:sz w:val="20"/>
          <w:szCs w:val="20"/>
        </w:rPr>
        <w:t xml:space="preserve"> - Present</w:t>
      </w:r>
      <w:r w:rsidR="00D10A96" w:rsidRPr="00E234FE">
        <w:rPr>
          <w:sz w:val="20"/>
          <w:szCs w:val="20"/>
        </w:rPr>
        <w:tab/>
      </w:r>
      <w:r w:rsidR="009F3F02">
        <w:rPr>
          <w:sz w:val="20"/>
          <w:szCs w:val="20"/>
        </w:rPr>
        <w:t>Rece</w:t>
      </w:r>
      <w:r w:rsidR="00EB5C07">
        <w:rPr>
          <w:sz w:val="20"/>
          <w:szCs w:val="20"/>
        </w:rPr>
        <w:t>ptionist/Office Coordinator</w:t>
      </w:r>
    </w:p>
    <w:p w14:paraId="7498B776" w14:textId="7395FF35" w:rsidR="00D10A96" w:rsidRPr="00E234FE" w:rsidRDefault="00EB5C07" w:rsidP="0045226D">
      <w:pPr>
        <w:pStyle w:val="Heading3"/>
        <w:ind w:left="2790"/>
        <w:rPr>
          <w:rFonts w:eastAsiaTheme="minorEastAsia" w:cstheme="minorBidi"/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Womble Bond Dickinson</w:t>
      </w:r>
      <w:r w:rsidR="008C7613">
        <w:rPr>
          <w:sz w:val="20"/>
          <w:szCs w:val="20"/>
        </w:rPr>
        <w:t xml:space="preserve"> – Raleigh, NC</w:t>
      </w:r>
    </w:p>
    <w:p w14:paraId="6F11E49C" w14:textId="630D7FC1" w:rsidR="00E33600" w:rsidRDefault="00CB3EDE" w:rsidP="00D5289E">
      <w:pPr>
        <w:ind w:left="2790"/>
        <w:rPr>
          <w:sz w:val="20"/>
          <w:szCs w:val="20"/>
        </w:rPr>
      </w:pPr>
      <w:r>
        <w:rPr>
          <w:sz w:val="20"/>
          <w:szCs w:val="20"/>
        </w:rPr>
        <w:t>Eff</w:t>
      </w:r>
      <w:r w:rsidR="00E64275">
        <w:rPr>
          <w:sz w:val="20"/>
          <w:szCs w:val="20"/>
        </w:rPr>
        <w:t>ec</w:t>
      </w:r>
      <w:r w:rsidR="00887B6B">
        <w:rPr>
          <w:sz w:val="20"/>
          <w:szCs w:val="20"/>
        </w:rPr>
        <w:t>tively r</w:t>
      </w:r>
      <w:r>
        <w:rPr>
          <w:sz w:val="20"/>
          <w:szCs w:val="20"/>
        </w:rPr>
        <w:t xml:space="preserve">epresents </w:t>
      </w:r>
      <w:r w:rsidR="0024020A">
        <w:rPr>
          <w:sz w:val="20"/>
          <w:szCs w:val="20"/>
        </w:rPr>
        <w:t>c</w:t>
      </w:r>
      <w:r>
        <w:rPr>
          <w:sz w:val="20"/>
          <w:szCs w:val="20"/>
        </w:rPr>
        <w:t xml:space="preserve">ompany as </w:t>
      </w:r>
      <w:r w:rsidR="00FE262C">
        <w:rPr>
          <w:sz w:val="20"/>
          <w:szCs w:val="20"/>
        </w:rPr>
        <w:t>the first</w:t>
      </w:r>
      <w:r>
        <w:rPr>
          <w:sz w:val="20"/>
          <w:szCs w:val="20"/>
        </w:rPr>
        <w:t xml:space="preserve"> point of contact for clients and vendors</w:t>
      </w:r>
      <w:r w:rsidR="00E9295B">
        <w:rPr>
          <w:sz w:val="20"/>
          <w:szCs w:val="20"/>
        </w:rPr>
        <w:t xml:space="preserve"> resulting in</w:t>
      </w:r>
      <w:r w:rsidR="0075489A">
        <w:rPr>
          <w:sz w:val="20"/>
          <w:szCs w:val="20"/>
        </w:rPr>
        <w:t xml:space="preserve"> </w:t>
      </w:r>
      <w:r w:rsidR="00A7123E">
        <w:rPr>
          <w:sz w:val="20"/>
          <w:szCs w:val="20"/>
        </w:rPr>
        <w:t>a pleasant</w:t>
      </w:r>
      <w:r w:rsidR="0075489A">
        <w:rPr>
          <w:sz w:val="20"/>
          <w:szCs w:val="20"/>
        </w:rPr>
        <w:t xml:space="preserve"> </w:t>
      </w:r>
      <w:r w:rsidR="00A7123E">
        <w:rPr>
          <w:sz w:val="20"/>
          <w:szCs w:val="20"/>
        </w:rPr>
        <w:t xml:space="preserve">and professional </w:t>
      </w:r>
      <w:r w:rsidR="0075489A">
        <w:rPr>
          <w:sz w:val="20"/>
          <w:szCs w:val="20"/>
        </w:rPr>
        <w:t>environment.</w:t>
      </w:r>
    </w:p>
    <w:p w14:paraId="0F602AD3" w14:textId="1C24B944" w:rsidR="00887B6B" w:rsidRDefault="00887B6B" w:rsidP="00D5289E">
      <w:pPr>
        <w:ind w:left="2790"/>
        <w:rPr>
          <w:sz w:val="20"/>
          <w:szCs w:val="20"/>
        </w:rPr>
      </w:pPr>
      <w:r>
        <w:rPr>
          <w:sz w:val="20"/>
          <w:szCs w:val="20"/>
        </w:rPr>
        <w:t xml:space="preserve">Politely and efficiently </w:t>
      </w:r>
      <w:r w:rsidR="002910E9">
        <w:rPr>
          <w:sz w:val="20"/>
          <w:szCs w:val="20"/>
        </w:rPr>
        <w:t>answers</w:t>
      </w:r>
      <w:r w:rsidR="009330F1">
        <w:rPr>
          <w:sz w:val="20"/>
          <w:szCs w:val="20"/>
        </w:rPr>
        <w:t xml:space="preserve"> phone calls</w:t>
      </w:r>
      <w:r w:rsidR="00EA4BBE">
        <w:rPr>
          <w:sz w:val="20"/>
          <w:szCs w:val="20"/>
        </w:rPr>
        <w:t xml:space="preserve"> </w:t>
      </w:r>
      <w:r w:rsidR="002910E9">
        <w:rPr>
          <w:sz w:val="20"/>
          <w:szCs w:val="20"/>
        </w:rPr>
        <w:t>including</w:t>
      </w:r>
      <w:r w:rsidR="00EA4BBE">
        <w:rPr>
          <w:sz w:val="20"/>
          <w:szCs w:val="20"/>
        </w:rPr>
        <w:t xml:space="preserve"> taking messages, </w:t>
      </w:r>
      <w:r w:rsidR="009330F1">
        <w:rPr>
          <w:sz w:val="20"/>
          <w:szCs w:val="20"/>
        </w:rPr>
        <w:t>referring information and transferring</w:t>
      </w:r>
      <w:r w:rsidR="00E9295B">
        <w:rPr>
          <w:sz w:val="20"/>
          <w:szCs w:val="20"/>
        </w:rPr>
        <w:t xml:space="preserve"> </w:t>
      </w:r>
      <w:r w:rsidR="00FE262C">
        <w:rPr>
          <w:sz w:val="20"/>
          <w:szCs w:val="20"/>
        </w:rPr>
        <w:t xml:space="preserve">which results </w:t>
      </w:r>
      <w:r w:rsidR="00E9295B">
        <w:rPr>
          <w:sz w:val="20"/>
          <w:szCs w:val="20"/>
        </w:rPr>
        <w:t xml:space="preserve">in a smooth </w:t>
      </w:r>
      <w:r w:rsidR="00B91BEE">
        <w:rPr>
          <w:sz w:val="20"/>
          <w:szCs w:val="20"/>
        </w:rPr>
        <w:t>service experience for callers.</w:t>
      </w:r>
    </w:p>
    <w:p w14:paraId="1928F6D4" w14:textId="5ACA0D81" w:rsidR="002910E9" w:rsidRDefault="00C112B7" w:rsidP="00D5289E">
      <w:pPr>
        <w:ind w:left="2790"/>
        <w:rPr>
          <w:sz w:val="20"/>
          <w:szCs w:val="20"/>
        </w:rPr>
      </w:pPr>
      <w:r>
        <w:rPr>
          <w:sz w:val="20"/>
          <w:szCs w:val="20"/>
        </w:rPr>
        <w:t xml:space="preserve">Works closely with </w:t>
      </w:r>
      <w:r w:rsidR="0024020A">
        <w:rPr>
          <w:sz w:val="20"/>
          <w:szCs w:val="20"/>
        </w:rPr>
        <w:t>the Director</w:t>
      </w:r>
      <w:r>
        <w:rPr>
          <w:sz w:val="20"/>
          <w:szCs w:val="20"/>
        </w:rPr>
        <w:t xml:space="preserve"> of </w:t>
      </w:r>
      <w:r w:rsidR="00334112">
        <w:rPr>
          <w:sz w:val="20"/>
          <w:szCs w:val="20"/>
        </w:rPr>
        <w:t>Administration</w:t>
      </w:r>
      <w:r w:rsidR="00DF20CF">
        <w:rPr>
          <w:sz w:val="20"/>
          <w:szCs w:val="20"/>
        </w:rPr>
        <w:t xml:space="preserve"> conducting office events including booking rooms, sending invites and catering services</w:t>
      </w:r>
      <w:r w:rsidR="00C52825">
        <w:rPr>
          <w:sz w:val="20"/>
          <w:szCs w:val="20"/>
        </w:rPr>
        <w:t>.</w:t>
      </w:r>
    </w:p>
    <w:p w14:paraId="089D2FE9" w14:textId="32289966" w:rsidR="00DF20CF" w:rsidRPr="00E234FE" w:rsidRDefault="0024020A" w:rsidP="00D5289E">
      <w:pPr>
        <w:ind w:left="2790"/>
        <w:rPr>
          <w:sz w:val="20"/>
          <w:szCs w:val="20"/>
        </w:rPr>
      </w:pPr>
      <w:r>
        <w:rPr>
          <w:sz w:val="20"/>
          <w:szCs w:val="20"/>
        </w:rPr>
        <w:t>Assists legal staff with adm</w:t>
      </w:r>
      <w:r w:rsidR="00DD1A9F">
        <w:rPr>
          <w:sz w:val="20"/>
          <w:szCs w:val="20"/>
        </w:rPr>
        <w:t xml:space="preserve">inistrative tasks such as filing, processing invoices, </w:t>
      </w:r>
      <w:r w:rsidR="00B457D3">
        <w:rPr>
          <w:sz w:val="20"/>
          <w:szCs w:val="20"/>
        </w:rPr>
        <w:t xml:space="preserve">creating </w:t>
      </w:r>
      <w:r w:rsidR="004944CB">
        <w:rPr>
          <w:sz w:val="20"/>
          <w:szCs w:val="20"/>
        </w:rPr>
        <w:t xml:space="preserve">spreadsheets </w:t>
      </w:r>
      <w:r w:rsidR="00615F00">
        <w:rPr>
          <w:sz w:val="20"/>
          <w:szCs w:val="20"/>
        </w:rPr>
        <w:t xml:space="preserve">and </w:t>
      </w:r>
      <w:r w:rsidR="006D4342">
        <w:rPr>
          <w:sz w:val="20"/>
          <w:szCs w:val="20"/>
        </w:rPr>
        <w:t>communicating with clients.</w:t>
      </w:r>
    </w:p>
    <w:p w14:paraId="3981BA84" w14:textId="77777777" w:rsidR="000267E0" w:rsidRPr="00E234FE" w:rsidRDefault="000267E0" w:rsidP="000267E0">
      <w:pPr>
        <w:rPr>
          <w:sz w:val="20"/>
          <w:szCs w:val="20"/>
        </w:rPr>
      </w:pPr>
    </w:p>
    <w:p w14:paraId="0F59B43C" w14:textId="66CE5F4E" w:rsidR="009F3F02" w:rsidRPr="00E234FE" w:rsidRDefault="003C7B8C" w:rsidP="009F3F02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 xml:space="preserve">April </w:t>
      </w:r>
      <w:r w:rsidR="00FC0295" w:rsidRPr="00E234FE">
        <w:rPr>
          <w:rStyle w:val="NotBold"/>
          <w:sz w:val="20"/>
          <w:szCs w:val="20"/>
        </w:rPr>
        <w:t>202</w:t>
      </w:r>
      <w:r w:rsidR="00061B2A">
        <w:rPr>
          <w:rStyle w:val="NotBold"/>
          <w:sz w:val="20"/>
          <w:szCs w:val="20"/>
        </w:rPr>
        <w:t>2</w:t>
      </w:r>
      <w:r w:rsidR="00FC0295" w:rsidRPr="00E234FE">
        <w:rPr>
          <w:rStyle w:val="NotBold"/>
          <w:sz w:val="20"/>
          <w:szCs w:val="20"/>
        </w:rPr>
        <w:t xml:space="preserve"> </w:t>
      </w:r>
      <w:r>
        <w:rPr>
          <w:rStyle w:val="NotBold"/>
          <w:sz w:val="20"/>
          <w:szCs w:val="20"/>
        </w:rPr>
        <w:t>–</w:t>
      </w:r>
      <w:r w:rsidR="00FC0295" w:rsidRPr="00E234FE">
        <w:rPr>
          <w:rStyle w:val="NotBold"/>
          <w:sz w:val="20"/>
          <w:szCs w:val="20"/>
        </w:rPr>
        <w:t xml:space="preserve"> </w:t>
      </w:r>
      <w:r>
        <w:rPr>
          <w:rStyle w:val="NotBold"/>
          <w:sz w:val="20"/>
          <w:szCs w:val="20"/>
        </w:rPr>
        <w:t xml:space="preserve">May </w:t>
      </w:r>
      <w:r w:rsidR="00FC0295" w:rsidRPr="00E234FE">
        <w:rPr>
          <w:rStyle w:val="NotBold"/>
          <w:sz w:val="20"/>
          <w:szCs w:val="20"/>
        </w:rPr>
        <w:t>202</w:t>
      </w:r>
      <w:r w:rsidR="009F3F02">
        <w:rPr>
          <w:rStyle w:val="NotBold"/>
          <w:sz w:val="20"/>
          <w:szCs w:val="20"/>
        </w:rPr>
        <w:t>4</w:t>
      </w:r>
      <w:r w:rsidR="00021847" w:rsidRPr="00E234FE">
        <w:rPr>
          <w:rStyle w:val="NotBold"/>
          <w:sz w:val="20"/>
          <w:szCs w:val="20"/>
        </w:rPr>
        <w:tab/>
      </w:r>
      <w:r w:rsidR="009F3F02" w:rsidRPr="00E234FE">
        <w:rPr>
          <w:sz w:val="20"/>
          <w:szCs w:val="20"/>
        </w:rPr>
        <w:t>Barista Lead</w:t>
      </w:r>
      <w:r w:rsidR="009F3F02">
        <w:rPr>
          <w:sz w:val="20"/>
          <w:szCs w:val="20"/>
        </w:rPr>
        <w:t xml:space="preserve"> </w:t>
      </w:r>
    </w:p>
    <w:p w14:paraId="7F641438" w14:textId="43F50D44" w:rsidR="009F3F02" w:rsidRPr="00E234FE" w:rsidRDefault="009F3F02" w:rsidP="009F3F02">
      <w:pPr>
        <w:pStyle w:val="Heading3"/>
        <w:ind w:left="2790"/>
        <w:rPr>
          <w:rFonts w:eastAsiaTheme="minorEastAsia" w:cstheme="minorBidi"/>
          <w:color w:val="262626" w:themeColor="text1" w:themeTint="D9"/>
          <w:sz w:val="20"/>
          <w:szCs w:val="20"/>
        </w:rPr>
      </w:pPr>
      <w:r w:rsidRPr="00E234FE">
        <w:rPr>
          <w:sz w:val="20"/>
          <w:szCs w:val="20"/>
        </w:rPr>
        <w:t>Starbucks</w:t>
      </w:r>
      <w:r w:rsidR="008C7613">
        <w:rPr>
          <w:sz w:val="20"/>
          <w:szCs w:val="20"/>
        </w:rPr>
        <w:t xml:space="preserve"> in RDU Airport - Morrisville, NC</w:t>
      </w:r>
    </w:p>
    <w:p w14:paraId="3D68B1EA" w14:textId="7B32D21A" w:rsidR="009F3F02" w:rsidRPr="00E234FE" w:rsidRDefault="009F3F02" w:rsidP="009F3F02">
      <w:pPr>
        <w:ind w:left="2790"/>
        <w:rPr>
          <w:sz w:val="20"/>
          <w:szCs w:val="20"/>
        </w:rPr>
      </w:pPr>
      <w:r w:rsidRPr="00E234FE">
        <w:rPr>
          <w:sz w:val="20"/>
          <w:szCs w:val="20"/>
        </w:rPr>
        <w:t xml:space="preserve">Crafted </w:t>
      </w:r>
      <w:r w:rsidR="007E5E1D">
        <w:rPr>
          <w:sz w:val="20"/>
          <w:szCs w:val="20"/>
        </w:rPr>
        <w:t xml:space="preserve">over </w:t>
      </w:r>
      <w:r w:rsidR="00DE7F03">
        <w:rPr>
          <w:sz w:val="20"/>
          <w:szCs w:val="20"/>
        </w:rPr>
        <w:t>two hundred</w:t>
      </w:r>
      <w:r w:rsidR="007E5E1D">
        <w:rPr>
          <w:sz w:val="20"/>
          <w:szCs w:val="20"/>
        </w:rPr>
        <w:t xml:space="preserve"> orders</w:t>
      </w:r>
      <w:r w:rsidR="00F47B49">
        <w:rPr>
          <w:sz w:val="20"/>
          <w:szCs w:val="20"/>
        </w:rPr>
        <w:t xml:space="preserve"> daily</w:t>
      </w:r>
      <w:r w:rsidR="007E5E1D">
        <w:rPr>
          <w:sz w:val="20"/>
          <w:szCs w:val="20"/>
        </w:rPr>
        <w:t xml:space="preserve"> of </w:t>
      </w:r>
      <w:r w:rsidRPr="00E234FE">
        <w:rPr>
          <w:sz w:val="20"/>
          <w:szCs w:val="20"/>
        </w:rPr>
        <w:t>both drinks and food in a high volume and fast paced environment.</w:t>
      </w:r>
    </w:p>
    <w:p w14:paraId="747E245D" w14:textId="71F2F362" w:rsidR="009F3F02" w:rsidRPr="00E234FE" w:rsidRDefault="009F3F02" w:rsidP="009F3F02">
      <w:pPr>
        <w:ind w:left="2794"/>
        <w:rPr>
          <w:sz w:val="20"/>
          <w:szCs w:val="20"/>
        </w:rPr>
      </w:pPr>
      <w:r w:rsidRPr="00E234FE">
        <w:rPr>
          <w:sz w:val="20"/>
          <w:szCs w:val="20"/>
        </w:rPr>
        <w:t xml:space="preserve">Trained </w:t>
      </w:r>
      <w:r w:rsidR="00F47B49">
        <w:rPr>
          <w:sz w:val="20"/>
          <w:szCs w:val="20"/>
        </w:rPr>
        <w:t>ten</w:t>
      </w:r>
      <w:r w:rsidR="007E5E1D">
        <w:rPr>
          <w:sz w:val="20"/>
          <w:szCs w:val="20"/>
        </w:rPr>
        <w:t xml:space="preserve"> </w:t>
      </w:r>
      <w:r w:rsidRPr="00E234FE">
        <w:rPr>
          <w:sz w:val="20"/>
          <w:szCs w:val="20"/>
        </w:rPr>
        <w:t>new baristas according to Starbuck’s standards.</w:t>
      </w:r>
    </w:p>
    <w:p w14:paraId="2645F321" w14:textId="6DD7D81F" w:rsidR="009F3F02" w:rsidRPr="00E234FE" w:rsidRDefault="009F3F02" w:rsidP="009F3F02">
      <w:pPr>
        <w:ind w:left="2790"/>
        <w:rPr>
          <w:sz w:val="20"/>
          <w:szCs w:val="20"/>
        </w:rPr>
      </w:pPr>
      <w:r w:rsidRPr="00E234FE">
        <w:rPr>
          <w:sz w:val="20"/>
          <w:szCs w:val="20"/>
        </w:rPr>
        <w:t xml:space="preserve">Lead and managed </w:t>
      </w:r>
      <w:r w:rsidR="00F47B49">
        <w:rPr>
          <w:sz w:val="20"/>
          <w:szCs w:val="20"/>
        </w:rPr>
        <w:t xml:space="preserve">over a hundred </w:t>
      </w:r>
      <w:r w:rsidRPr="00E234FE">
        <w:rPr>
          <w:sz w:val="20"/>
          <w:szCs w:val="20"/>
        </w:rPr>
        <w:t>shifts including placing staff in position and deescalating difficult customer interactions.</w:t>
      </w:r>
    </w:p>
    <w:p w14:paraId="0AB495A7" w14:textId="648D0FD4" w:rsidR="00795BB6" w:rsidRPr="00E234FE" w:rsidRDefault="00795BB6" w:rsidP="009F3F02">
      <w:pPr>
        <w:pStyle w:val="Heading2"/>
        <w:rPr>
          <w:sz w:val="20"/>
          <w:szCs w:val="20"/>
        </w:rPr>
      </w:pPr>
    </w:p>
    <w:p w14:paraId="250DF9B9" w14:textId="2361BD68" w:rsidR="00E74B22" w:rsidRPr="00E234FE" w:rsidRDefault="003C7B8C" w:rsidP="00E74B22">
      <w:pPr>
        <w:pStyle w:val="Heading2"/>
        <w:rPr>
          <w:sz w:val="20"/>
          <w:szCs w:val="20"/>
        </w:rPr>
      </w:pPr>
      <w:r>
        <w:rPr>
          <w:rStyle w:val="NotBold"/>
          <w:sz w:val="20"/>
          <w:szCs w:val="20"/>
        </w:rPr>
        <w:t>Septem</w:t>
      </w:r>
      <w:r w:rsidR="00951A5F">
        <w:rPr>
          <w:rStyle w:val="NotBold"/>
          <w:sz w:val="20"/>
          <w:szCs w:val="20"/>
        </w:rPr>
        <w:t xml:space="preserve">ber </w:t>
      </w:r>
      <w:r w:rsidR="003D0A2E" w:rsidRPr="00E234FE">
        <w:rPr>
          <w:rStyle w:val="NotBold"/>
          <w:sz w:val="20"/>
          <w:szCs w:val="20"/>
        </w:rPr>
        <w:t xml:space="preserve">2019 </w:t>
      </w:r>
      <w:r w:rsidR="00951A5F">
        <w:rPr>
          <w:rStyle w:val="NotBold"/>
          <w:sz w:val="20"/>
          <w:szCs w:val="20"/>
        </w:rPr>
        <w:t>–</w:t>
      </w:r>
      <w:r w:rsidR="003D0A2E" w:rsidRPr="00E234FE">
        <w:rPr>
          <w:rStyle w:val="NotBold"/>
          <w:sz w:val="20"/>
          <w:szCs w:val="20"/>
        </w:rPr>
        <w:t xml:space="preserve"> </w:t>
      </w:r>
      <w:r w:rsidR="00951A5F">
        <w:rPr>
          <w:rStyle w:val="NotBold"/>
          <w:sz w:val="20"/>
          <w:szCs w:val="20"/>
        </w:rPr>
        <w:t xml:space="preserve">March </w:t>
      </w:r>
      <w:r w:rsidR="003D0A2E" w:rsidRPr="00E234FE">
        <w:rPr>
          <w:rStyle w:val="NotBold"/>
          <w:sz w:val="20"/>
          <w:szCs w:val="20"/>
        </w:rPr>
        <w:t>2020</w:t>
      </w:r>
      <w:r w:rsidR="00795BB6" w:rsidRPr="00E234FE">
        <w:rPr>
          <w:rStyle w:val="NotBold"/>
          <w:sz w:val="20"/>
          <w:szCs w:val="20"/>
        </w:rPr>
        <w:tab/>
      </w:r>
      <w:r w:rsidR="00441A0F" w:rsidRPr="00E234FE">
        <w:rPr>
          <w:sz w:val="20"/>
          <w:szCs w:val="20"/>
        </w:rPr>
        <w:t>Receptionis</w:t>
      </w:r>
      <w:r w:rsidR="00AA6C71" w:rsidRPr="00E234FE">
        <w:rPr>
          <w:sz w:val="20"/>
          <w:szCs w:val="20"/>
        </w:rPr>
        <w:t>t</w:t>
      </w:r>
    </w:p>
    <w:p w14:paraId="2097F62E" w14:textId="3A19D5B5" w:rsidR="009079E9" w:rsidRPr="00E234FE" w:rsidRDefault="00AA6C71" w:rsidP="005A00EC">
      <w:pPr>
        <w:pStyle w:val="Heading3"/>
        <w:rPr>
          <w:sz w:val="20"/>
          <w:szCs w:val="20"/>
        </w:rPr>
      </w:pPr>
      <w:r w:rsidRPr="00E234FE">
        <w:rPr>
          <w:sz w:val="20"/>
          <w:szCs w:val="20"/>
        </w:rPr>
        <w:t>Lexus of Bellevue</w:t>
      </w:r>
      <w:r w:rsidR="008C7613">
        <w:rPr>
          <w:sz w:val="20"/>
          <w:szCs w:val="20"/>
        </w:rPr>
        <w:t xml:space="preserve"> – Bellevue, WA</w:t>
      </w:r>
    </w:p>
    <w:p w14:paraId="044B0FE2" w14:textId="4D09A170" w:rsidR="00795BB6" w:rsidRPr="00E234FE" w:rsidRDefault="00EE6833" w:rsidP="00795BB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</w:pPr>
      <w:r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Politely and efficiently a</w:t>
      </w:r>
      <w:r w:rsidR="009079E9"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nswered and triage</w:t>
      </w:r>
      <w:r w:rsidR="00795973"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d phone calls</w:t>
      </w:r>
      <w:r w:rsidR="00DE7F03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 xml:space="preserve"> resulting in a seamless and pleasant experience for the caller.</w:t>
      </w:r>
    </w:p>
    <w:p w14:paraId="28792A78" w14:textId="25A3CCDF" w:rsidR="00795973" w:rsidRPr="00E234FE" w:rsidRDefault="00EE6833" w:rsidP="00795BB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</w:pPr>
      <w:r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 xml:space="preserve">Maintained reception area and all common areas </w:t>
      </w:r>
      <w:r w:rsidR="007B1863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 xml:space="preserve">resulting </w:t>
      </w:r>
      <w:r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 xml:space="preserve">in </w:t>
      </w:r>
      <w:r w:rsidR="00D63231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a professional and tidy establishment.</w:t>
      </w:r>
    </w:p>
    <w:p w14:paraId="382B805A" w14:textId="4666F4B7" w:rsidR="00EE6833" w:rsidRPr="00E234FE" w:rsidRDefault="00CA4FD5" w:rsidP="00795BB6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</w:pPr>
      <w:r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Represented company as the first point of contact for visitors</w:t>
      </w:r>
      <w:r w:rsidR="00592F21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 xml:space="preserve"> resulting in happy and returning clients.</w:t>
      </w:r>
    </w:p>
    <w:p w14:paraId="22390000" w14:textId="3253B49F" w:rsidR="00D10A96" w:rsidRPr="00E234FE" w:rsidRDefault="00920270" w:rsidP="00E234FE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</w:pPr>
      <w:r w:rsidRPr="00E234FE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Accurately kept detailed records of visitor requests and all calls received</w:t>
      </w:r>
      <w:r w:rsidR="00592F21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 xml:space="preserve"> resulting in organized </w:t>
      </w:r>
      <w:r w:rsidR="005D6001">
        <w:rPr>
          <w:rStyle w:val="Heading2Char"/>
          <w:rFonts w:eastAsiaTheme="minorEastAsia" w:cstheme="minorBidi"/>
          <w:b w:val="0"/>
          <w:color w:val="262626" w:themeColor="text1" w:themeTint="D9"/>
          <w:sz w:val="20"/>
          <w:szCs w:val="20"/>
        </w:rPr>
        <w:t>records and efficient service for sales associates.</w:t>
      </w:r>
    </w:p>
    <w:p w14:paraId="64C14FD5" w14:textId="77777777" w:rsidR="00E234FE" w:rsidRPr="00E234FE" w:rsidRDefault="00E234FE" w:rsidP="00E234FE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</w:p>
    <w:p w14:paraId="44A13744" w14:textId="08CA8F19" w:rsidR="00897362" w:rsidRPr="008C0C1A" w:rsidRDefault="00897362" w:rsidP="001000D1">
      <w:pPr>
        <w:pStyle w:val="NormalIndent"/>
        <w:ind w:left="0"/>
        <w:rPr>
          <w:sz w:val="20"/>
          <w:szCs w:val="20"/>
        </w:rPr>
      </w:pPr>
    </w:p>
    <w:sectPr w:rsidR="00897362" w:rsidRPr="008C0C1A" w:rsidSect="00331EB5">
      <w:type w:val="continuous"/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BFDF8" w14:textId="77777777" w:rsidR="00A37216" w:rsidRDefault="00A37216">
      <w:r>
        <w:separator/>
      </w:r>
    </w:p>
  </w:endnote>
  <w:endnote w:type="continuationSeparator" w:id="0">
    <w:p w14:paraId="004D0240" w14:textId="77777777" w:rsidR="00A37216" w:rsidRDefault="00A37216">
      <w:r>
        <w:continuationSeparator/>
      </w:r>
    </w:p>
  </w:endnote>
  <w:endnote w:type="continuationNotice" w:id="1">
    <w:p w14:paraId="56C67E63" w14:textId="77777777" w:rsidR="00A37216" w:rsidRDefault="00A3721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D9BA1" w14:textId="77777777" w:rsidR="00A37216" w:rsidRDefault="00A37216">
      <w:r>
        <w:separator/>
      </w:r>
    </w:p>
  </w:footnote>
  <w:footnote w:type="continuationSeparator" w:id="0">
    <w:p w14:paraId="166D4310" w14:textId="77777777" w:rsidR="00A37216" w:rsidRDefault="00A37216">
      <w:r>
        <w:continuationSeparator/>
      </w:r>
    </w:p>
  </w:footnote>
  <w:footnote w:type="continuationNotice" w:id="1">
    <w:p w14:paraId="725C439A" w14:textId="77777777" w:rsidR="00A37216" w:rsidRDefault="00A37216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3964FD"/>
    <w:multiLevelType w:val="multilevel"/>
    <w:tmpl w:val="11C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A46B0"/>
    <w:multiLevelType w:val="hybridMultilevel"/>
    <w:tmpl w:val="20CC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985FFF"/>
    <w:multiLevelType w:val="multilevel"/>
    <w:tmpl w:val="2D8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2"/>
  </w:num>
  <w:num w:numId="12" w16cid:durableId="973682587">
    <w:abstractNumId w:val="13"/>
  </w:num>
  <w:num w:numId="13" w16cid:durableId="290981187">
    <w:abstractNumId w:val="15"/>
  </w:num>
  <w:num w:numId="14" w16cid:durableId="1871140349">
    <w:abstractNumId w:val="11"/>
  </w:num>
  <w:num w:numId="15" w16cid:durableId="837574680">
    <w:abstractNumId w:val="10"/>
  </w:num>
  <w:num w:numId="16" w16cid:durableId="1020159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E2"/>
    <w:rsid w:val="00016A20"/>
    <w:rsid w:val="00021847"/>
    <w:rsid w:val="000267E0"/>
    <w:rsid w:val="0003406D"/>
    <w:rsid w:val="000425C6"/>
    <w:rsid w:val="0004274A"/>
    <w:rsid w:val="00044D31"/>
    <w:rsid w:val="00061B2A"/>
    <w:rsid w:val="00067A4C"/>
    <w:rsid w:val="000736D7"/>
    <w:rsid w:val="00074316"/>
    <w:rsid w:val="00077115"/>
    <w:rsid w:val="000773EA"/>
    <w:rsid w:val="0009653E"/>
    <w:rsid w:val="000A78C2"/>
    <w:rsid w:val="000B3412"/>
    <w:rsid w:val="000C0CC7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000D1"/>
    <w:rsid w:val="00100C8F"/>
    <w:rsid w:val="00122AA7"/>
    <w:rsid w:val="00123762"/>
    <w:rsid w:val="00146ADD"/>
    <w:rsid w:val="00151155"/>
    <w:rsid w:val="001764A6"/>
    <w:rsid w:val="001848F1"/>
    <w:rsid w:val="00186026"/>
    <w:rsid w:val="00192E2F"/>
    <w:rsid w:val="00194CCA"/>
    <w:rsid w:val="001B06BD"/>
    <w:rsid w:val="001C1671"/>
    <w:rsid w:val="001E787D"/>
    <w:rsid w:val="001F1ADE"/>
    <w:rsid w:val="001F2A92"/>
    <w:rsid w:val="001F4A24"/>
    <w:rsid w:val="001F75DB"/>
    <w:rsid w:val="0020288A"/>
    <w:rsid w:val="002117CE"/>
    <w:rsid w:val="00221EA7"/>
    <w:rsid w:val="002256D0"/>
    <w:rsid w:val="00237AAC"/>
    <w:rsid w:val="0024020A"/>
    <w:rsid w:val="002474A1"/>
    <w:rsid w:val="00254EBD"/>
    <w:rsid w:val="00266535"/>
    <w:rsid w:val="00277A50"/>
    <w:rsid w:val="00283C8C"/>
    <w:rsid w:val="0028502B"/>
    <w:rsid w:val="002910E9"/>
    <w:rsid w:val="00292669"/>
    <w:rsid w:val="002A0482"/>
    <w:rsid w:val="002D7464"/>
    <w:rsid w:val="002E51C3"/>
    <w:rsid w:val="002F47D4"/>
    <w:rsid w:val="0030371C"/>
    <w:rsid w:val="003125BC"/>
    <w:rsid w:val="00314C7D"/>
    <w:rsid w:val="0031599B"/>
    <w:rsid w:val="00325589"/>
    <w:rsid w:val="00325668"/>
    <w:rsid w:val="00331EB5"/>
    <w:rsid w:val="00334112"/>
    <w:rsid w:val="00337C64"/>
    <w:rsid w:val="00343406"/>
    <w:rsid w:val="00355FC2"/>
    <w:rsid w:val="00360CD1"/>
    <w:rsid w:val="0036516F"/>
    <w:rsid w:val="00381FB1"/>
    <w:rsid w:val="003A3138"/>
    <w:rsid w:val="003C1441"/>
    <w:rsid w:val="003C7B8C"/>
    <w:rsid w:val="003D0A2E"/>
    <w:rsid w:val="003D5A64"/>
    <w:rsid w:val="003D617D"/>
    <w:rsid w:val="003E7996"/>
    <w:rsid w:val="003F30F2"/>
    <w:rsid w:val="003F3B40"/>
    <w:rsid w:val="003F698D"/>
    <w:rsid w:val="00416446"/>
    <w:rsid w:val="0044035B"/>
    <w:rsid w:val="00441A0F"/>
    <w:rsid w:val="004459B3"/>
    <w:rsid w:val="00447670"/>
    <w:rsid w:val="0045226D"/>
    <w:rsid w:val="00453BB4"/>
    <w:rsid w:val="00472504"/>
    <w:rsid w:val="00475147"/>
    <w:rsid w:val="00475E08"/>
    <w:rsid w:val="00477567"/>
    <w:rsid w:val="00490268"/>
    <w:rsid w:val="004944CB"/>
    <w:rsid w:val="004A0387"/>
    <w:rsid w:val="004A2B5B"/>
    <w:rsid w:val="004C3892"/>
    <w:rsid w:val="004D407C"/>
    <w:rsid w:val="004E0D15"/>
    <w:rsid w:val="004E0E03"/>
    <w:rsid w:val="004E388C"/>
    <w:rsid w:val="004E65F4"/>
    <w:rsid w:val="004F4B9F"/>
    <w:rsid w:val="004F6B10"/>
    <w:rsid w:val="004F7054"/>
    <w:rsid w:val="00511993"/>
    <w:rsid w:val="005119C1"/>
    <w:rsid w:val="005133A9"/>
    <w:rsid w:val="00544307"/>
    <w:rsid w:val="005539B6"/>
    <w:rsid w:val="005624E8"/>
    <w:rsid w:val="005648FD"/>
    <w:rsid w:val="00565788"/>
    <w:rsid w:val="00577F75"/>
    <w:rsid w:val="005929CA"/>
    <w:rsid w:val="00592F21"/>
    <w:rsid w:val="005A00EC"/>
    <w:rsid w:val="005B7925"/>
    <w:rsid w:val="005D1B8E"/>
    <w:rsid w:val="005D4CD2"/>
    <w:rsid w:val="005D6001"/>
    <w:rsid w:val="005E03E9"/>
    <w:rsid w:val="005F373F"/>
    <w:rsid w:val="005F3EB7"/>
    <w:rsid w:val="00610C29"/>
    <w:rsid w:val="00615F00"/>
    <w:rsid w:val="00617146"/>
    <w:rsid w:val="006175D0"/>
    <w:rsid w:val="00620956"/>
    <w:rsid w:val="00634FE9"/>
    <w:rsid w:val="006373DF"/>
    <w:rsid w:val="00653CE5"/>
    <w:rsid w:val="006547EA"/>
    <w:rsid w:val="0067051D"/>
    <w:rsid w:val="0067346B"/>
    <w:rsid w:val="006B214B"/>
    <w:rsid w:val="006B33A7"/>
    <w:rsid w:val="006C54A4"/>
    <w:rsid w:val="006C7340"/>
    <w:rsid w:val="006D3B8E"/>
    <w:rsid w:val="006D4342"/>
    <w:rsid w:val="006E01A2"/>
    <w:rsid w:val="006E1732"/>
    <w:rsid w:val="006E61DE"/>
    <w:rsid w:val="0070669C"/>
    <w:rsid w:val="00710543"/>
    <w:rsid w:val="00712145"/>
    <w:rsid w:val="007126A0"/>
    <w:rsid w:val="007143C3"/>
    <w:rsid w:val="007179FF"/>
    <w:rsid w:val="00726583"/>
    <w:rsid w:val="007330FB"/>
    <w:rsid w:val="0073379B"/>
    <w:rsid w:val="0075489A"/>
    <w:rsid w:val="007569DB"/>
    <w:rsid w:val="00764C44"/>
    <w:rsid w:val="00767423"/>
    <w:rsid w:val="00774A5C"/>
    <w:rsid w:val="00791967"/>
    <w:rsid w:val="00793C6A"/>
    <w:rsid w:val="00794BDF"/>
    <w:rsid w:val="00795973"/>
    <w:rsid w:val="00795BB6"/>
    <w:rsid w:val="007A32EC"/>
    <w:rsid w:val="007B1863"/>
    <w:rsid w:val="007B33B3"/>
    <w:rsid w:val="007C1CD3"/>
    <w:rsid w:val="007C261F"/>
    <w:rsid w:val="007C51D0"/>
    <w:rsid w:val="007C6D48"/>
    <w:rsid w:val="007D1908"/>
    <w:rsid w:val="007D73FB"/>
    <w:rsid w:val="007E43AF"/>
    <w:rsid w:val="007E5E1D"/>
    <w:rsid w:val="007F145F"/>
    <w:rsid w:val="007F427D"/>
    <w:rsid w:val="00802BA3"/>
    <w:rsid w:val="00817941"/>
    <w:rsid w:val="00835A4C"/>
    <w:rsid w:val="008631C9"/>
    <w:rsid w:val="0086381A"/>
    <w:rsid w:val="0087079E"/>
    <w:rsid w:val="00870C21"/>
    <w:rsid w:val="008857B1"/>
    <w:rsid w:val="00887B6B"/>
    <w:rsid w:val="00890CE3"/>
    <w:rsid w:val="008929FF"/>
    <w:rsid w:val="00897362"/>
    <w:rsid w:val="008B15C4"/>
    <w:rsid w:val="008B1FB9"/>
    <w:rsid w:val="008B2D0D"/>
    <w:rsid w:val="008C0C1A"/>
    <w:rsid w:val="008C7613"/>
    <w:rsid w:val="008D14B3"/>
    <w:rsid w:val="008E0569"/>
    <w:rsid w:val="008E1F80"/>
    <w:rsid w:val="008E435B"/>
    <w:rsid w:val="009079E9"/>
    <w:rsid w:val="00910A4C"/>
    <w:rsid w:val="0091372E"/>
    <w:rsid w:val="00920270"/>
    <w:rsid w:val="009330F1"/>
    <w:rsid w:val="00936886"/>
    <w:rsid w:val="00946FBE"/>
    <w:rsid w:val="00951A5F"/>
    <w:rsid w:val="009719F3"/>
    <w:rsid w:val="00971A48"/>
    <w:rsid w:val="00972ECD"/>
    <w:rsid w:val="009741ED"/>
    <w:rsid w:val="00986C78"/>
    <w:rsid w:val="00993789"/>
    <w:rsid w:val="009C55E7"/>
    <w:rsid w:val="009D2EE2"/>
    <w:rsid w:val="009F3760"/>
    <w:rsid w:val="009F3F02"/>
    <w:rsid w:val="00A239BF"/>
    <w:rsid w:val="00A37216"/>
    <w:rsid w:val="00A46867"/>
    <w:rsid w:val="00A537EA"/>
    <w:rsid w:val="00A7123E"/>
    <w:rsid w:val="00A82923"/>
    <w:rsid w:val="00A9534B"/>
    <w:rsid w:val="00AA6C71"/>
    <w:rsid w:val="00AB6CCF"/>
    <w:rsid w:val="00AC0675"/>
    <w:rsid w:val="00AC6978"/>
    <w:rsid w:val="00AE18D5"/>
    <w:rsid w:val="00AE5969"/>
    <w:rsid w:val="00B0548E"/>
    <w:rsid w:val="00B06F91"/>
    <w:rsid w:val="00B33C46"/>
    <w:rsid w:val="00B3639D"/>
    <w:rsid w:val="00B37BE8"/>
    <w:rsid w:val="00B4319F"/>
    <w:rsid w:val="00B457D3"/>
    <w:rsid w:val="00B550F6"/>
    <w:rsid w:val="00B61032"/>
    <w:rsid w:val="00B83A7D"/>
    <w:rsid w:val="00B91BEE"/>
    <w:rsid w:val="00BA0F62"/>
    <w:rsid w:val="00BA1B59"/>
    <w:rsid w:val="00BB0D3D"/>
    <w:rsid w:val="00BC195E"/>
    <w:rsid w:val="00BD5B36"/>
    <w:rsid w:val="00BD742C"/>
    <w:rsid w:val="00BE5218"/>
    <w:rsid w:val="00C056DC"/>
    <w:rsid w:val="00C112B7"/>
    <w:rsid w:val="00C159A3"/>
    <w:rsid w:val="00C25521"/>
    <w:rsid w:val="00C26EDD"/>
    <w:rsid w:val="00C4125B"/>
    <w:rsid w:val="00C42843"/>
    <w:rsid w:val="00C52825"/>
    <w:rsid w:val="00C55C57"/>
    <w:rsid w:val="00C64FF3"/>
    <w:rsid w:val="00C65956"/>
    <w:rsid w:val="00C67713"/>
    <w:rsid w:val="00C74AEB"/>
    <w:rsid w:val="00C75DC3"/>
    <w:rsid w:val="00C773C5"/>
    <w:rsid w:val="00C86430"/>
    <w:rsid w:val="00C90932"/>
    <w:rsid w:val="00CA27C6"/>
    <w:rsid w:val="00CA4FD5"/>
    <w:rsid w:val="00CB3EDE"/>
    <w:rsid w:val="00CB463A"/>
    <w:rsid w:val="00CB7FC2"/>
    <w:rsid w:val="00CD28E2"/>
    <w:rsid w:val="00CD3D76"/>
    <w:rsid w:val="00CD7CDE"/>
    <w:rsid w:val="00D044CA"/>
    <w:rsid w:val="00D10A96"/>
    <w:rsid w:val="00D136AC"/>
    <w:rsid w:val="00D17C9B"/>
    <w:rsid w:val="00D25E41"/>
    <w:rsid w:val="00D329C7"/>
    <w:rsid w:val="00D334C6"/>
    <w:rsid w:val="00D4388A"/>
    <w:rsid w:val="00D469F8"/>
    <w:rsid w:val="00D47638"/>
    <w:rsid w:val="00D5289E"/>
    <w:rsid w:val="00D54540"/>
    <w:rsid w:val="00D63231"/>
    <w:rsid w:val="00D67AC5"/>
    <w:rsid w:val="00D72117"/>
    <w:rsid w:val="00D77989"/>
    <w:rsid w:val="00D816B0"/>
    <w:rsid w:val="00DB7951"/>
    <w:rsid w:val="00DC1B52"/>
    <w:rsid w:val="00DD1A9F"/>
    <w:rsid w:val="00DD445F"/>
    <w:rsid w:val="00DE2BD0"/>
    <w:rsid w:val="00DE55F0"/>
    <w:rsid w:val="00DE7F03"/>
    <w:rsid w:val="00DF055B"/>
    <w:rsid w:val="00DF1936"/>
    <w:rsid w:val="00DF20CF"/>
    <w:rsid w:val="00DF3D0C"/>
    <w:rsid w:val="00DF5CAE"/>
    <w:rsid w:val="00DF7CE8"/>
    <w:rsid w:val="00E10969"/>
    <w:rsid w:val="00E2152F"/>
    <w:rsid w:val="00E234FE"/>
    <w:rsid w:val="00E33600"/>
    <w:rsid w:val="00E36403"/>
    <w:rsid w:val="00E577A2"/>
    <w:rsid w:val="00E6128D"/>
    <w:rsid w:val="00E64275"/>
    <w:rsid w:val="00E64469"/>
    <w:rsid w:val="00E650FA"/>
    <w:rsid w:val="00E74B22"/>
    <w:rsid w:val="00E76625"/>
    <w:rsid w:val="00E90506"/>
    <w:rsid w:val="00E918AE"/>
    <w:rsid w:val="00E9295B"/>
    <w:rsid w:val="00E9367B"/>
    <w:rsid w:val="00EA1D08"/>
    <w:rsid w:val="00EA2125"/>
    <w:rsid w:val="00EA4BBE"/>
    <w:rsid w:val="00EB12AD"/>
    <w:rsid w:val="00EB514D"/>
    <w:rsid w:val="00EB5C07"/>
    <w:rsid w:val="00ED0B89"/>
    <w:rsid w:val="00EE3BFA"/>
    <w:rsid w:val="00EE49E1"/>
    <w:rsid w:val="00EE6833"/>
    <w:rsid w:val="00EF0CB5"/>
    <w:rsid w:val="00EF5D7C"/>
    <w:rsid w:val="00F02E6B"/>
    <w:rsid w:val="00F0479A"/>
    <w:rsid w:val="00F07766"/>
    <w:rsid w:val="00F40B37"/>
    <w:rsid w:val="00F41319"/>
    <w:rsid w:val="00F433EC"/>
    <w:rsid w:val="00F43B1D"/>
    <w:rsid w:val="00F446AD"/>
    <w:rsid w:val="00F47B49"/>
    <w:rsid w:val="00F552B7"/>
    <w:rsid w:val="00F554C6"/>
    <w:rsid w:val="00F555AB"/>
    <w:rsid w:val="00F60904"/>
    <w:rsid w:val="00F7298B"/>
    <w:rsid w:val="00F82A7C"/>
    <w:rsid w:val="00F969AB"/>
    <w:rsid w:val="00FA07FB"/>
    <w:rsid w:val="00FA3B13"/>
    <w:rsid w:val="00FB54AB"/>
    <w:rsid w:val="00FB67F3"/>
    <w:rsid w:val="00FB6C2D"/>
    <w:rsid w:val="00FC0295"/>
    <w:rsid w:val="00FC15CD"/>
    <w:rsid w:val="00FC3136"/>
    <w:rsid w:val="00FD2F89"/>
    <w:rsid w:val="00FE08C3"/>
    <w:rsid w:val="00FE1642"/>
    <w:rsid w:val="00FE262C"/>
    <w:rsid w:val="00FE765E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31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26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ennedy-amucha-1257ab294?lipi=urn%3Ali%3Apage%3Ad_flagship3_profile_view_base_contact_details%3B%2Fxk2QiCETFGnaK0QU02xQw%3D%3D" TargetMode="External"/><Relationship Id="rId5" Type="http://schemas.openxmlformats.org/officeDocument/2006/relationships/styles" Target="styles.xml"/><Relationship Id="rId10" Type="http://schemas.openxmlformats.org/officeDocument/2006/relationships/hyperlink" Target="mailto:kenamucha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am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8541D20B59498395CE30F76EBAB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2F33A-91A0-4541-BBE6-F15433957D74}"/>
      </w:docPartPr>
      <w:docPartBody>
        <w:p w:rsidR="006C0FC9" w:rsidRDefault="001C370F" w:rsidP="001C370F">
          <w:pPr>
            <w:pStyle w:val="978541D20B59498395CE30F76EBAB9A5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8B"/>
    <w:rsid w:val="0002333F"/>
    <w:rsid w:val="000555DD"/>
    <w:rsid w:val="001C370F"/>
    <w:rsid w:val="002D7464"/>
    <w:rsid w:val="003C4986"/>
    <w:rsid w:val="005F0C0B"/>
    <w:rsid w:val="006C0FC9"/>
    <w:rsid w:val="007F427D"/>
    <w:rsid w:val="00BD0454"/>
    <w:rsid w:val="00C8468B"/>
    <w:rsid w:val="00C91D3C"/>
    <w:rsid w:val="00D044CA"/>
    <w:rsid w:val="00D17C9B"/>
    <w:rsid w:val="00E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paragraph" w:customStyle="1" w:styleId="978541D20B59498395CE30F76EBAB9A5">
    <w:name w:val="978541D20B59498395CE30F76EBAB9A5"/>
    <w:rsid w:val="001C3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2025-03-05T01:49:00Z</dcterms:created>
  <dcterms:modified xsi:type="dcterms:W3CDTF">2025-03-05T01:49:00Z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